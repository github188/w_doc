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24E" w:rsidRDefault="00CC494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员工</w:t>
      </w:r>
      <w:r w:rsidR="00AC2EDB">
        <w:rPr>
          <w:rFonts w:eastAsia="黑体" w:hint="eastAsia"/>
          <w:b/>
          <w:sz w:val="32"/>
        </w:rPr>
        <w:t>提前</w:t>
      </w:r>
      <w:r>
        <w:rPr>
          <w:rFonts w:eastAsia="黑体" w:hint="eastAsia"/>
          <w:b/>
          <w:sz w:val="32"/>
        </w:rPr>
        <w:t>转正申请表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417"/>
        <w:gridCol w:w="1560"/>
        <w:gridCol w:w="1842"/>
        <w:gridCol w:w="1701"/>
        <w:gridCol w:w="1722"/>
      </w:tblGrid>
      <w:tr w:rsidR="006D224E" w:rsidTr="002B00D5">
        <w:trPr>
          <w:cantSplit/>
          <w:trHeight w:val="853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D224E" w:rsidRPr="00E92471" w:rsidRDefault="006D224E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>姓</w:t>
            </w:r>
            <w:r w:rsidRPr="00E92471">
              <w:rPr>
                <w:rFonts w:hint="eastAsia"/>
                <w:sz w:val="24"/>
                <w:szCs w:val="24"/>
              </w:rPr>
              <w:t xml:space="preserve">   </w:t>
            </w:r>
            <w:r w:rsidRPr="00E92471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D224E" w:rsidRPr="00E92471" w:rsidRDefault="006D224E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D224E" w:rsidRPr="00E92471" w:rsidRDefault="003624EA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>部门</w:t>
            </w:r>
            <w:r w:rsidR="00CC4942" w:rsidRPr="00E92471">
              <w:rPr>
                <w:rFonts w:hint="eastAsia"/>
                <w:sz w:val="24"/>
                <w:szCs w:val="24"/>
              </w:rPr>
              <w:t>/</w:t>
            </w:r>
            <w:r w:rsidR="00CC4942" w:rsidRPr="00E92471">
              <w:rPr>
                <w:rFonts w:hint="eastAsia"/>
                <w:sz w:val="24"/>
                <w:szCs w:val="24"/>
              </w:rPr>
              <w:t>产线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6D224E" w:rsidRPr="00E92471" w:rsidRDefault="006D224E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D224E" w:rsidRPr="00E92471" w:rsidRDefault="003624EA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>工作岗位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:rsidR="006D224E" w:rsidRPr="00E92471" w:rsidRDefault="006D224E" w:rsidP="00F43FA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624EA" w:rsidTr="00E92471">
        <w:trPr>
          <w:cantSplit/>
          <w:trHeight w:val="316"/>
        </w:trPr>
        <w:tc>
          <w:tcPr>
            <w:tcW w:w="1418" w:type="dxa"/>
            <w:vAlign w:val="center"/>
          </w:tcPr>
          <w:p w:rsidR="003624EA" w:rsidRPr="00E92471" w:rsidRDefault="00CC4942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>入职</w:t>
            </w:r>
            <w:r w:rsidR="003624EA" w:rsidRPr="00E9247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17" w:type="dxa"/>
            <w:vAlign w:val="center"/>
          </w:tcPr>
          <w:p w:rsidR="003624EA" w:rsidRPr="00E92471" w:rsidRDefault="003624EA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624EA" w:rsidRPr="00E92471" w:rsidRDefault="00E92471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>原定</w:t>
            </w:r>
            <w:r w:rsidR="00CC4942" w:rsidRPr="00E92471">
              <w:rPr>
                <w:rFonts w:hint="eastAsia"/>
                <w:sz w:val="24"/>
                <w:szCs w:val="24"/>
              </w:rPr>
              <w:t>试用期结束时间</w:t>
            </w:r>
          </w:p>
        </w:tc>
        <w:tc>
          <w:tcPr>
            <w:tcW w:w="1842" w:type="dxa"/>
            <w:vAlign w:val="center"/>
          </w:tcPr>
          <w:p w:rsidR="003624EA" w:rsidRPr="00E92471" w:rsidRDefault="003624EA" w:rsidP="00CC494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624EA" w:rsidRPr="00E92471" w:rsidRDefault="00AA02FA" w:rsidP="007B573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拟定</w:t>
            </w:r>
            <w:r w:rsidR="007B5732">
              <w:rPr>
                <w:rFonts w:hint="eastAsia"/>
                <w:sz w:val="24"/>
                <w:szCs w:val="24"/>
              </w:rPr>
              <w:t>提前转正</w:t>
            </w:r>
            <w:r w:rsidR="00CC4942" w:rsidRPr="00E92471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722" w:type="dxa"/>
          </w:tcPr>
          <w:p w:rsidR="003624EA" w:rsidRPr="00E92471" w:rsidRDefault="003624EA" w:rsidP="0099616F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C4942" w:rsidTr="00DF34B9">
        <w:trPr>
          <w:cantSplit/>
          <w:trHeight w:val="2964"/>
        </w:trPr>
        <w:tc>
          <w:tcPr>
            <w:tcW w:w="1418" w:type="dxa"/>
            <w:vAlign w:val="center"/>
          </w:tcPr>
          <w:p w:rsidR="00CC4942" w:rsidRPr="00E92471" w:rsidRDefault="00CC4942" w:rsidP="00FC3E1D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>申请</w:t>
            </w:r>
            <w:r w:rsidR="00E52A0C">
              <w:rPr>
                <w:rFonts w:hint="eastAsia"/>
                <w:sz w:val="24"/>
                <w:szCs w:val="24"/>
              </w:rPr>
              <w:t>提前</w:t>
            </w:r>
            <w:r w:rsidR="00FC3E1D">
              <w:rPr>
                <w:rFonts w:hint="eastAsia"/>
                <w:sz w:val="24"/>
                <w:szCs w:val="24"/>
              </w:rPr>
              <w:t>转正</w:t>
            </w:r>
            <w:r w:rsidRPr="00E92471">
              <w:rPr>
                <w:rFonts w:hint="eastAsia"/>
                <w:sz w:val="24"/>
                <w:szCs w:val="24"/>
              </w:rPr>
              <w:t>原因</w:t>
            </w:r>
            <w:r w:rsidR="00FC3E1D">
              <w:rPr>
                <w:rFonts w:hint="eastAsia"/>
                <w:sz w:val="24"/>
                <w:szCs w:val="24"/>
              </w:rPr>
              <w:t>（建议另附优秀事迹）</w:t>
            </w:r>
          </w:p>
        </w:tc>
        <w:tc>
          <w:tcPr>
            <w:tcW w:w="8242" w:type="dxa"/>
            <w:gridSpan w:val="5"/>
          </w:tcPr>
          <w:p w:rsidR="00CC4942" w:rsidRPr="00E92471" w:rsidRDefault="00CC4942" w:rsidP="00224CD5">
            <w:pPr>
              <w:spacing w:before="120" w:after="120"/>
              <w:rPr>
                <w:sz w:val="24"/>
                <w:szCs w:val="24"/>
              </w:rPr>
            </w:pPr>
          </w:p>
          <w:p w:rsidR="00CC4942" w:rsidRPr="00E92471" w:rsidRDefault="00CC4942" w:rsidP="00224CD5">
            <w:pPr>
              <w:spacing w:before="120" w:after="120"/>
              <w:rPr>
                <w:sz w:val="24"/>
                <w:szCs w:val="24"/>
              </w:rPr>
            </w:pPr>
          </w:p>
          <w:p w:rsidR="00CC4942" w:rsidRPr="00E92471" w:rsidRDefault="00CC4942" w:rsidP="00224CD5">
            <w:pPr>
              <w:spacing w:before="120" w:after="120"/>
              <w:rPr>
                <w:sz w:val="24"/>
                <w:szCs w:val="24"/>
              </w:rPr>
            </w:pPr>
          </w:p>
          <w:p w:rsidR="00CC4942" w:rsidRPr="00DF34B9" w:rsidRDefault="00CC4942" w:rsidP="00224CD5">
            <w:pPr>
              <w:spacing w:before="120" w:after="120"/>
              <w:rPr>
                <w:sz w:val="24"/>
                <w:szCs w:val="24"/>
              </w:rPr>
            </w:pPr>
          </w:p>
          <w:p w:rsidR="00CC4942" w:rsidRDefault="00CC4942" w:rsidP="00224CD5">
            <w:pPr>
              <w:spacing w:before="120" w:after="120"/>
              <w:rPr>
                <w:sz w:val="24"/>
                <w:szCs w:val="24"/>
              </w:rPr>
            </w:pPr>
          </w:p>
          <w:p w:rsidR="00850DB2" w:rsidRPr="00E92471" w:rsidRDefault="00850DB2" w:rsidP="00224CD5">
            <w:pPr>
              <w:spacing w:before="120" w:after="120"/>
              <w:rPr>
                <w:sz w:val="24"/>
                <w:szCs w:val="24"/>
              </w:rPr>
            </w:pPr>
          </w:p>
          <w:p w:rsidR="00CC4942" w:rsidRPr="00E92471" w:rsidRDefault="00CC4942" w:rsidP="00224CD5">
            <w:pPr>
              <w:spacing w:before="120" w:after="120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 xml:space="preserve">                                   </w:t>
            </w:r>
            <w:r w:rsidRPr="00E92471">
              <w:rPr>
                <w:rFonts w:hint="eastAsia"/>
                <w:sz w:val="24"/>
                <w:szCs w:val="24"/>
              </w:rPr>
              <w:t>导师</w:t>
            </w:r>
            <w:r w:rsidR="00850DB2" w:rsidRPr="00E92471">
              <w:rPr>
                <w:rFonts w:hint="eastAsia"/>
                <w:sz w:val="24"/>
                <w:szCs w:val="24"/>
              </w:rPr>
              <w:t>（签字</w:t>
            </w:r>
            <w:r w:rsidR="00850DB2" w:rsidRPr="00E92471">
              <w:rPr>
                <w:rFonts w:hint="eastAsia"/>
                <w:sz w:val="24"/>
                <w:szCs w:val="24"/>
              </w:rPr>
              <w:t>/</w:t>
            </w:r>
            <w:r w:rsidR="00850DB2" w:rsidRPr="00E92471">
              <w:rPr>
                <w:rFonts w:hint="eastAsia"/>
                <w:sz w:val="24"/>
                <w:szCs w:val="24"/>
              </w:rPr>
              <w:t>日期）</w:t>
            </w:r>
            <w:r w:rsidR="00850DB2"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2B00D5" w:rsidTr="00475D99">
        <w:trPr>
          <w:cantSplit/>
          <w:trHeight w:val="1527"/>
        </w:trPr>
        <w:tc>
          <w:tcPr>
            <w:tcW w:w="9660" w:type="dxa"/>
            <w:gridSpan w:val="6"/>
            <w:tcBorders>
              <w:bottom w:val="single" w:sz="4" w:space="0" w:color="auto"/>
            </w:tcBorders>
          </w:tcPr>
          <w:p w:rsidR="002B00D5" w:rsidRDefault="002B00D5" w:rsidP="002B00D5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产品线意见</w:t>
            </w:r>
            <w:r w:rsidR="0028176D" w:rsidRPr="0028176D">
              <w:rPr>
                <w:rFonts w:hint="eastAsia"/>
                <w:sz w:val="24"/>
                <w:szCs w:val="24"/>
              </w:rPr>
              <w:t>（若无产品线则无需填写）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B00D5" w:rsidRDefault="002B00D5" w:rsidP="00E92471">
            <w:pPr>
              <w:spacing w:before="120" w:after="120"/>
              <w:rPr>
                <w:sz w:val="24"/>
                <w:szCs w:val="24"/>
              </w:rPr>
            </w:pPr>
          </w:p>
          <w:p w:rsidR="00B61B37" w:rsidRDefault="00B61B37" w:rsidP="00E92471">
            <w:pPr>
              <w:spacing w:before="120" w:after="120"/>
              <w:rPr>
                <w:sz w:val="24"/>
                <w:szCs w:val="24"/>
              </w:rPr>
            </w:pPr>
          </w:p>
          <w:p w:rsidR="002B00D5" w:rsidRPr="00E92471" w:rsidRDefault="002B00D5" w:rsidP="00E92471">
            <w:pPr>
              <w:spacing w:before="120" w:after="120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 xml:space="preserve">                </w:t>
            </w:r>
          </w:p>
          <w:p w:rsidR="002B00D5" w:rsidRPr="00B61B37" w:rsidRDefault="00800D26" w:rsidP="00E92471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直属上级</w:t>
            </w:r>
            <w:r w:rsidR="002B00D5" w:rsidRPr="00850DB2">
              <w:rPr>
                <w:rFonts w:hint="eastAsia"/>
                <w:sz w:val="24"/>
                <w:szCs w:val="24"/>
              </w:rPr>
              <w:t>（签字</w:t>
            </w:r>
            <w:r w:rsidR="002B00D5" w:rsidRPr="00850DB2">
              <w:rPr>
                <w:rFonts w:hint="eastAsia"/>
                <w:sz w:val="24"/>
                <w:szCs w:val="24"/>
              </w:rPr>
              <w:t>/</w:t>
            </w:r>
            <w:r w:rsidR="002B00D5" w:rsidRPr="00850DB2">
              <w:rPr>
                <w:rFonts w:hint="eastAsia"/>
                <w:sz w:val="24"/>
                <w:szCs w:val="24"/>
              </w:rPr>
              <w:t>日期）：</w:t>
            </w:r>
            <w:r>
              <w:rPr>
                <w:rFonts w:hint="eastAsia"/>
                <w:sz w:val="24"/>
                <w:szCs w:val="24"/>
              </w:rPr>
              <w:t xml:space="preserve">                        </w:t>
            </w:r>
            <w:r>
              <w:rPr>
                <w:rFonts w:hint="eastAsia"/>
                <w:sz w:val="24"/>
                <w:szCs w:val="24"/>
              </w:rPr>
              <w:t>二级经理</w:t>
            </w:r>
            <w:r w:rsidRPr="00E92471">
              <w:rPr>
                <w:rFonts w:hint="eastAsia"/>
                <w:sz w:val="24"/>
                <w:szCs w:val="24"/>
              </w:rPr>
              <w:t>（签字</w:t>
            </w:r>
            <w:r w:rsidRPr="00E92471">
              <w:rPr>
                <w:rFonts w:hint="eastAsia"/>
                <w:sz w:val="24"/>
                <w:szCs w:val="24"/>
              </w:rPr>
              <w:t>/</w:t>
            </w:r>
            <w:r w:rsidRPr="00E92471">
              <w:rPr>
                <w:rFonts w:hint="eastAsia"/>
                <w:sz w:val="24"/>
                <w:szCs w:val="24"/>
              </w:rPr>
              <w:t>日期）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2B00D5" w:rsidTr="00790B40">
        <w:trPr>
          <w:cantSplit/>
          <w:trHeight w:val="1650"/>
        </w:trPr>
        <w:tc>
          <w:tcPr>
            <w:tcW w:w="9660" w:type="dxa"/>
            <w:gridSpan w:val="6"/>
          </w:tcPr>
          <w:p w:rsidR="002B00D5" w:rsidRDefault="00800D26" w:rsidP="00E92471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资源部门意见</w:t>
            </w:r>
            <w:r w:rsidR="0028176D" w:rsidRPr="0028176D">
              <w:rPr>
                <w:rFonts w:hint="eastAsia"/>
                <w:sz w:val="24"/>
                <w:szCs w:val="24"/>
              </w:rPr>
              <w:t>（若</w:t>
            </w:r>
            <w:r w:rsidR="00F43625">
              <w:rPr>
                <w:rFonts w:hint="eastAsia"/>
                <w:sz w:val="24"/>
                <w:szCs w:val="24"/>
              </w:rPr>
              <w:t>无</w:t>
            </w:r>
            <w:r w:rsidR="0028176D">
              <w:rPr>
                <w:rFonts w:hint="eastAsia"/>
                <w:sz w:val="24"/>
                <w:szCs w:val="24"/>
              </w:rPr>
              <w:t>资源部门</w:t>
            </w:r>
            <w:r w:rsidR="0028176D" w:rsidRPr="0028176D">
              <w:rPr>
                <w:rFonts w:hint="eastAsia"/>
                <w:sz w:val="24"/>
                <w:szCs w:val="24"/>
              </w:rPr>
              <w:t>则无需填写）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00D26" w:rsidRDefault="002B00D5" w:rsidP="002B00D5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  <w:p w:rsidR="002B00D5" w:rsidRPr="002B00D5" w:rsidRDefault="002B00D5" w:rsidP="002B00D5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</w:t>
            </w:r>
          </w:p>
          <w:p w:rsidR="002B00D5" w:rsidRPr="00E92471" w:rsidRDefault="00800D26" w:rsidP="00800D26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直属上级</w:t>
            </w:r>
            <w:r w:rsidRPr="00850DB2">
              <w:rPr>
                <w:rFonts w:hint="eastAsia"/>
                <w:sz w:val="24"/>
                <w:szCs w:val="24"/>
              </w:rPr>
              <w:t>（签字</w:t>
            </w:r>
            <w:r w:rsidRPr="00850DB2">
              <w:rPr>
                <w:rFonts w:hint="eastAsia"/>
                <w:sz w:val="24"/>
                <w:szCs w:val="24"/>
              </w:rPr>
              <w:t>/</w:t>
            </w:r>
            <w:r w:rsidRPr="00850DB2">
              <w:rPr>
                <w:rFonts w:hint="eastAsia"/>
                <w:sz w:val="24"/>
                <w:szCs w:val="24"/>
              </w:rPr>
              <w:t>日期）：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B00D5" w:rsidRPr="00E92471">
              <w:rPr>
                <w:rFonts w:hint="eastAsia"/>
                <w:sz w:val="24"/>
                <w:szCs w:val="24"/>
              </w:rPr>
              <w:t xml:space="preserve">             </w:t>
            </w:r>
            <w:r w:rsidR="002B00D5" w:rsidRPr="00E92471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部门经理</w:t>
            </w:r>
            <w:r w:rsidRPr="00E92471">
              <w:rPr>
                <w:rFonts w:hint="eastAsia"/>
                <w:sz w:val="24"/>
                <w:szCs w:val="24"/>
              </w:rPr>
              <w:t>（签字</w:t>
            </w:r>
            <w:r w:rsidRPr="00E92471">
              <w:rPr>
                <w:rFonts w:hint="eastAsia"/>
                <w:sz w:val="24"/>
                <w:szCs w:val="24"/>
              </w:rPr>
              <w:t>/</w:t>
            </w:r>
            <w:r w:rsidRPr="00E92471">
              <w:rPr>
                <w:rFonts w:hint="eastAsia"/>
                <w:sz w:val="24"/>
                <w:szCs w:val="24"/>
              </w:rPr>
              <w:t>日期）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FC3E1D" w:rsidTr="00DF34B9">
        <w:trPr>
          <w:cantSplit/>
          <w:trHeight w:val="1650"/>
        </w:trPr>
        <w:tc>
          <w:tcPr>
            <w:tcW w:w="9660" w:type="dxa"/>
            <w:gridSpan w:val="6"/>
          </w:tcPr>
          <w:p w:rsidR="00FC3E1D" w:rsidRPr="00E92471" w:rsidRDefault="00FC3E1D" w:rsidP="00FC3E1D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分管领导意见：</w:t>
            </w:r>
          </w:p>
          <w:p w:rsidR="00FC3E1D" w:rsidRDefault="00FC3E1D" w:rsidP="00FC3E1D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 xml:space="preserve">      </w:t>
            </w:r>
          </w:p>
          <w:p w:rsidR="00FC3E1D" w:rsidRDefault="00FC3E1D" w:rsidP="00FC3E1D">
            <w:pPr>
              <w:spacing w:before="120" w:after="120"/>
              <w:jc w:val="center"/>
              <w:rPr>
                <w:sz w:val="24"/>
                <w:szCs w:val="24"/>
              </w:rPr>
            </w:pPr>
          </w:p>
          <w:p w:rsidR="00FC3E1D" w:rsidRPr="00E92471" w:rsidRDefault="00FC3E1D" w:rsidP="00FC3E1D">
            <w:pPr>
              <w:spacing w:before="120" w:after="120"/>
              <w:ind w:firstLineChars="2750" w:firstLine="6600"/>
              <w:rPr>
                <w:sz w:val="24"/>
                <w:szCs w:val="24"/>
              </w:rPr>
            </w:pPr>
            <w:r w:rsidRPr="00E92471">
              <w:rPr>
                <w:rFonts w:hint="eastAsia"/>
                <w:sz w:val="24"/>
                <w:szCs w:val="24"/>
              </w:rPr>
              <w:t>签字</w:t>
            </w:r>
            <w:r w:rsidRPr="00E92471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</w:t>
            </w:r>
            <w:r w:rsidRPr="00E92471">
              <w:rPr>
                <w:rFonts w:hint="eastAsia"/>
                <w:sz w:val="24"/>
                <w:szCs w:val="24"/>
              </w:rPr>
              <w:t>：</w:t>
            </w:r>
            <w:r w:rsidRPr="00E92471">
              <w:rPr>
                <w:rFonts w:hint="eastAsia"/>
                <w:sz w:val="24"/>
                <w:szCs w:val="24"/>
              </w:rPr>
              <w:t xml:space="preserve">        </w:t>
            </w:r>
          </w:p>
        </w:tc>
      </w:tr>
      <w:tr w:rsidR="00DF34B9" w:rsidTr="00CC4942">
        <w:trPr>
          <w:cantSplit/>
          <w:trHeight w:val="1650"/>
        </w:trPr>
        <w:tc>
          <w:tcPr>
            <w:tcW w:w="9660" w:type="dxa"/>
            <w:gridSpan w:val="6"/>
            <w:tcBorders>
              <w:bottom w:val="single" w:sz="4" w:space="0" w:color="auto"/>
            </w:tcBorders>
          </w:tcPr>
          <w:p w:rsidR="00DF34B9" w:rsidRDefault="00F43625" w:rsidP="00E92471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</w:t>
            </w:r>
            <w:r w:rsidR="00DF34B9">
              <w:rPr>
                <w:rFonts w:hint="eastAsia"/>
                <w:sz w:val="24"/>
                <w:szCs w:val="24"/>
              </w:rPr>
              <w:t>人力资源部意见：</w:t>
            </w:r>
          </w:p>
          <w:p w:rsidR="00DF34B9" w:rsidRDefault="00DF34B9" w:rsidP="00E92471">
            <w:pPr>
              <w:spacing w:before="120" w:after="120"/>
              <w:rPr>
                <w:sz w:val="24"/>
                <w:szCs w:val="24"/>
              </w:rPr>
            </w:pPr>
          </w:p>
          <w:p w:rsidR="00DF34B9" w:rsidRDefault="00DF34B9" w:rsidP="00E92471">
            <w:pPr>
              <w:spacing w:before="120" w:after="120"/>
              <w:rPr>
                <w:sz w:val="24"/>
                <w:szCs w:val="24"/>
              </w:rPr>
            </w:pPr>
          </w:p>
          <w:p w:rsidR="00DF34B9" w:rsidRPr="00E92471" w:rsidRDefault="00FC3E1D" w:rsidP="00F43625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培训主管</w:t>
            </w:r>
            <w:r w:rsidRPr="00E92471">
              <w:rPr>
                <w:rFonts w:hint="eastAsia"/>
                <w:sz w:val="24"/>
                <w:szCs w:val="24"/>
              </w:rPr>
              <w:t>（签字</w:t>
            </w:r>
            <w:r w:rsidRPr="00E92471">
              <w:rPr>
                <w:rFonts w:hint="eastAsia"/>
                <w:sz w:val="24"/>
                <w:szCs w:val="24"/>
              </w:rPr>
              <w:t>/</w:t>
            </w:r>
            <w:r w:rsidRPr="00E92471">
              <w:rPr>
                <w:rFonts w:hint="eastAsia"/>
                <w:sz w:val="24"/>
                <w:szCs w:val="24"/>
              </w:rPr>
              <w:t>日期）</w:t>
            </w:r>
            <w:r w:rsidR="00DF34B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 w:rsidR="00DF34B9">
              <w:rPr>
                <w:rFonts w:hint="eastAsia"/>
                <w:sz w:val="24"/>
                <w:szCs w:val="24"/>
              </w:rPr>
              <w:t xml:space="preserve">   </w:t>
            </w:r>
            <w:r w:rsidR="00B61B37">
              <w:rPr>
                <w:rFonts w:hint="eastAsia"/>
                <w:sz w:val="24"/>
                <w:szCs w:val="24"/>
              </w:rPr>
              <w:t xml:space="preserve">     </w:t>
            </w:r>
            <w:r w:rsidR="00F43625">
              <w:rPr>
                <w:rFonts w:hint="eastAsia"/>
                <w:sz w:val="24"/>
                <w:szCs w:val="24"/>
              </w:rPr>
              <w:t>人力资源</w:t>
            </w:r>
            <w:r w:rsidR="00DF34B9" w:rsidRPr="00E92471">
              <w:rPr>
                <w:rFonts w:hint="eastAsia"/>
                <w:sz w:val="24"/>
                <w:szCs w:val="24"/>
              </w:rPr>
              <w:t>经理（签字</w:t>
            </w:r>
            <w:r w:rsidR="00DF34B9" w:rsidRPr="00E92471">
              <w:rPr>
                <w:rFonts w:hint="eastAsia"/>
                <w:sz w:val="24"/>
                <w:szCs w:val="24"/>
              </w:rPr>
              <w:t>/</w:t>
            </w:r>
            <w:r w:rsidR="00DF34B9" w:rsidRPr="00E92471">
              <w:rPr>
                <w:rFonts w:hint="eastAsia"/>
                <w:sz w:val="24"/>
                <w:szCs w:val="24"/>
              </w:rPr>
              <w:t>日期）：</w:t>
            </w:r>
          </w:p>
        </w:tc>
      </w:tr>
    </w:tbl>
    <w:p w:rsidR="00F43625" w:rsidRDefault="00F43625">
      <w:pPr>
        <w:spacing w:before="120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备</w:t>
      </w:r>
      <w:r w:rsidR="00CC4942">
        <w:rPr>
          <w:rFonts w:ascii="黑体" w:eastAsia="黑体" w:hint="eastAsia"/>
          <w:b/>
          <w:sz w:val="24"/>
        </w:rPr>
        <w:t>注：</w:t>
      </w:r>
    </w:p>
    <w:p w:rsidR="006D224E" w:rsidRDefault="00FC3E1D">
      <w:pPr>
        <w:spacing w:before="1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1、</w:t>
      </w:r>
      <w:r w:rsidR="007B5732">
        <w:rPr>
          <w:rFonts w:ascii="黑体" w:eastAsia="黑体" w:hint="eastAsia"/>
          <w:b/>
          <w:sz w:val="24"/>
        </w:rPr>
        <w:t>提前转正</w:t>
      </w:r>
      <w:r w:rsidR="00CC4942">
        <w:rPr>
          <w:rFonts w:ascii="黑体" w:eastAsia="黑体" w:hint="eastAsia"/>
          <w:b/>
          <w:sz w:val="24"/>
        </w:rPr>
        <w:t>申请需在员工</w:t>
      </w:r>
      <w:r w:rsidR="00AA02FA" w:rsidRPr="00AA02FA">
        <w:rPr>
          <w:rFonts w:ascii="黑体" w:eastAsia="黑体" w:hint="eastAsia"/>
          <w:b/>
          <w:sz w:val="24"/>
        </w:rPr>
        <w:t>拟定提前转正时间</w:t>
      </w:r>
      <w:r w:rsidR="00CC4942">
        <w:rPr>
          <w:rFonts w:ascii="黑体" w:eastAsia="黑体" w:hint="eastAsia"/>
          <w:b/>
          <w:sz w:val="24"/>
        </w:rPr>
        <w:t>前1</w:t>
      </w:r>
      <w:r w:rsidR="00AA02FA">
        <w:rPr>
          <w:rFonts w:ascii="黑体" w:eastAsia="黑体" w:hint="eastAsia"/>
          <w:b/>
          <w:sz w:val="24"/>
        </w:rPr>
        <w:t>0</w:t>
      </w:r>
      <w:r w:rsidR="0078288A">
        <w:rPr>
          <w:rFonts w:ascii="黑体" w:eastAsia="黑体" w:hint="eastAsia"/>
          <w:b/>
          <w:sz w:val="24"/>
        </w:rPr>
        <w:t>个工作日</w:t>
      </w:r>
      <w:r w:rsidR="00CC4942">
        <w:rPr>
          <w:rFonts w:ascii="黑体" w:eastAsia="黑体" w:hint="eastAsia"/>
          <w:b/>
          <w:sz w:val="24"/>
        </w:rPr>
        <w:t>提交至</w:t>
      </w:r>
      <w:r w:rsidR="00F43625">
        <w:rPr>
          <w:rFonts w:ascii="黑体" w:eastAsia="黑体" w:hint="eastAsia"/>
          <w:b/>
          <w:sz w:val="24"/>
        </w:rPr>
        <w:t>研发</w:t>
      </w:r>
      <w:r w:rsidR="00CC4942">
        <w:rPr>
          <w:rFonts w:ascii="黑体" w:eastAsia="黑体" w:hint="eastAsia"/>
          <w:b/>
          <w:sz w:val="24"/>
        </w:rPr>
        <w:t>人力资源部培训组</w:t>
      </w:r>
    </w:p>
    <w:p w:rsidR="00FC3E1D" w:rsidRPr="00FC3E1D" w:rsidRDefault="00FC3E1D">
      <w:pPr>
        <w:spacing w:before="1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2</w:t>
      </w:r>
      <w:r w:rsidR="00F43625">
        <w:rPr>
          <w:rFonts w:ascii="黑体" w:eastAsia="黑体" w:hint="eastAsia"/>
          <w:b/>
          <w:sz w:val="24"/>
        </w:rPr>
        <w:t>、</w:t>
      </w:r>
      <w:r w:rsidR="00B61B37">
        <w:rPr>
          <w:rFonts w:ascii="黑体" w:eastAsia="黑体" w:hint="eastAsia"/>
          <w:b/>
          <w:sz w:val="24"/>
        </w:rPr>
        <w:t>此申请</w:t>
      </w:r>
      <w:r w:rsidR="00F43625">
        <w:rPr>
          <w:rFonts w:ascii="黑体" w:eastAsia="黑体" w:hint="eastAsia"/>
          <w:b/>
          <w:sz w:val="24"/>
        </w:rPr>
        <w:t>应由导师填写并提交，待</w:t>
      </w:r>
      <w:r>
        <w:rPr>
          <w:rFonts w:ascii="黑体" w:eastAsia="黑体" w:hint="eastAsia"/>
          <w:b/>
          <w:sz w:val="24"/>
        </w:rPr>
        <w:t>审批完毕后</w:t>
      </w:r>
      <w:r w:rsidR="00F43625">
        <w:rPr>
          <w:rFonts w:ascii="黑体" w:eastAsia="黑体" w:hint="eastAsia"/>
          <w:b/>
          <w:sz w:val="24"/>
        </w:rPr>
        <w:t>由导师将审批结果</w:t>
      </w:r>
      <w:r>
        <w:rPr>
          <w:rFonts w:ascii="黑体" w:eastAsia="黑体" w:hint="eastAsia"/>
          <w:b/>
          <w:sz w:val="24"/>
        </w:rPr>
        <w:t>告知员工本人</w:t>
      </w:r>
    </w:p>
    <w:sectPr w:rsidR="00FC3E1D" w:rsidRPr="00FC3E1D" w:rsidSect="00B83367">
      <w:footerReference w:type="default" r:id="rId8"/>
      <w:pgSz w:w="11906" w:h="16838" w:code="9"/>
      <w:pgMar w:top="851" w:right="851" w:bottom="1134" w:left="1418" w:header="851" w:footer="992" w:gutter="0"/>
      <w:cols w:space="425"/>
      <w:docGrid w:type="lines" w:linePitch="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DBB" w:rsidRDefault="00484DBB">
      <w:r>
        <w:separator/>
      </w:r>
    </w:p>
  </w:endnote>
  <w:endnote w:type="continuationSeparator" w:id="1">
    <w:p w:rsidR="00484DBB" w:rsidRDefault="00484D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创艺简中圆">
    <w:altName w:val="黑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24E" w:rsidRDefault="006D224E">
    <w:pPr>
      <w:pStyle w:val="a4"/>
      <w:tabs>
        <w:tab w:val="clear" w:pos="4153"/>
        <w:tab w:val="clear" w:pos="8306"/>
        <w:tab w:val="center" w:pos="4830"/>
        <w:tab w:val="right" w:pos="9555"/>
      </w:tabs>
    </w:pPr>
    <w:r>
      <w:rPr>
        <w:rFonts w:hint="eastAsia"/>
      </w:rPr>
      <w:tab/>
    </w:r>
    <w:r w:rsidR="00DF34B9"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DBB" w:rsidRDefault="00484DBB">
      <w:r>
        <w:separator/>
      </w:r>
    </w:p>
  </w:footnote>
  <w:footnote w:type="continuationSeparator" w:id="1">
    <w:p w:rsidR="00484DBB" w:rsidRDefault="00484D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512EC"/>
    <w:multiLevelType w:val="singleLevel"/>
    <w:tmpl w:val="55CA8B0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616944B9"/>
    <w:multiLevelType w:val="singleLevel"/>
    <w:tmpl w:val="72523670"/>
    <w:lvl w:ilvl="0">
      <w:start w:val="43"/>
      <w:numFmt w:val="decimal"/>
      <w:lvlText w:val="%1"/>
      <w:lvlJc w:val="left"/>
      <w:pPr>
        <w:tabs>
          <w:tab w:val="num" w:pos="3720"/>
        </w:tabs>
        <w:ind w:left="3720" w:hanging="3720"/>
      </w:pPr>
      <w:rPr>
        <w:rFonts w:hint="default"/>
      </w:rPr>
    </w:lvl>
  </w:abstractNum>
  <w:abstractNum w:abstractNumId="2">
    <w:nsid w:val="71201EC2"/>
    <w:multiLevelType w:val="singleLevel"/>
    <w:tmpl w:val="41EA3AF0"/>
    <w:lvl w:ilvl="0">
      <w:start w:val="11"/>
      <w:numFmt w:val="decimal"/>
      <w:lvlText w:val="%1"/>
      <w:lvlJc w:val="left"/>
      <w:pPr>
        <w:tabs>
          <w:tab w:val="num" w:pos="3735"/>
        </w:tabs>
        <w:ind w:left="3735" w:hanging="373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hideSpellingErrors/>
  <w:hideGrammaticalErrors/>
  <w:attachedTemplate r:id="rId1"/>
  <w:stylePaneFormatFilter w:val="3F01"/>
  <w:defaultTabStop w:val="425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82D6D"/>
    <w:rsid w:val="00001F1B"/>
    <w:rsid w:val="000133AD"/>
    <w:rsid w:val="00033C23"/>
    <w:rsid w:val="00037C3E"/>
    <w:rsid w:val="00084DB5"/>
    <w:rsid w:val="0009747D"/>
    <w:rsid w:val="000D490E"/>
    <w:rsid w:val="000E1022"/>
    <w:rsid w:val="000E7B0D"/>
    <w:rsid w:val="00120D0C"/>
    <w:rsid w:val="001223BF"/>
    <w:rsid w:val="00154626"/>
    <w:rsid w:val="00181E06"/>
    <w:rsid w:val="00182D6D"/>
    <w:rsid w:val="00184569"/>
    <w:rsid w:val="001B75E7"/>
    <w:rsid w:val="00211B60"/>
    <w:rsid w:val="00221639"/>
    <w:rsid w:val="00224CD5"/>
    <w:rsid w:val="00235587"/>
    <w:rsid w:val="00246C2F"/>
    <w:rsid w:val="00277008"/>
    <w:rsid w:val="0028176D"/>
    <w:rsid w:val="00291DB7"/>
    <w:rsid w:val="002B00D5"/>
    <w:rsid w:val="002B44B5"/>
    <w:rsid w:val="002C15E3"/>
    <w:rsid w:val="002C45FA"/>
    <w:rsid w:val="002E1638"/>
    <w:rsid w:val="003068F8"/>
    <w:rsid w:val="00342546"/>
    <w:rsid w:val="003624EA"/>
    <w:rsid w:val="0036649C"/>
    <w:rsid w:val="003B2784"/>
    <w:rsid w:val="003C6CEE"/>
    <w:rsid w:val="003D0790"/>
    <w:rsid w:val="004035AF"/>
    <w:rsid w:val="00457798"/>
    <w:rsid w:val="004832B5"/>
    <w:rsid w:val="00484DBB"/>
    <w:rsid w:val="004918EC"/>
    <w:rsid w:val="004A6435"/>
    <w:rsid w:val="004B5A91"/>
    <w:rsid w:val="004C4DB0"/>
    <w:rsid w:val="004E6895"/>
    <w:rsid w:val="00502B34"/>
    <w:rsid w:val="00507C01"/>
    <w:rsid w:val="00516F3F"/>
    <w:rsid w:val="00521241"/>
    <w:rsid w:val="005E6ED7"/>
    <w:rsid w:val="005E7F66"/>
    <w:rsid w:val="00621270"/>
    <w:rsid w:val="00643A38"/>
    <w:rsid w:val="00663766"/>
    <w:rsid w:val="0069791C"/>
    <w:rsid w:val="006C79A3"/>
    <w:rsid w:val="006D224E"/>
    <w:rsid w:val="007013C3"/>
    <w:rsid w:val="00731383"/>
    <w:rsid w:val="00740306"/>
    <w:rsid w:val="0077539D"/>
    <w:rsid w:val="0078288A"/>
    <w:rsid w:val="00786AAD"/>
    <w:rsid w:val="00787CD7"/>
    <w:rsid w:val="00787CEE"/>
    <w:rsid w:val="007B5732"/>
    <w:rsid w:val="007F1C92"/>
    <w:rsid w:val="00800D26"/>
    <w:rsid w:val="00846BBC"/>
    <w:rsid w:val="00847357"/>
    <w:rsid w:val="00850DB2"/>
    <w:rsid w:val="008540F1"/>
    <w:rsid w:val="00862260"/>
    <w:rsid w:val="008D17A8"/>
    <w:rsid w:val="008D3EC2"/>
    <w:rsid w:val="00914462"/>
    <w:rsid w:val="0091541C"/>
    <w:rsid w:val="00944948"/>
    <w:rsid w:val="0095373B"/>
    <w:rsid w:val="0099616F"/>
    <w:rsid w:val="009B1B99"/>
    <w:rsid w:val="009E6D81"/>
    <w:rsid w:val="009E7994"/>
    <w:rsid w:val="009F4061"/>
    <w:rsid w:val="00A108F1"/>
    <w:rsid w:val="00A24EFB"/>
    <w:rsid w:val="00A61096"/>
    <w:rsid w:val="00A82F5F"/>
    <w:rsid w:val="00A86CFC"/>
    <w:rsid w:val="00AA02FA"/>
    <w:rsid w:val="00AC2EDB"/>
    <w:rsid w:val="00AE42E7"/>
    <w:rsid w:val="00AF2B9E"/>
    <w:rsid w:val="00B04952"/>
    <w:rsid w:val="00B34DFF"/>
    <w:rsid w:val="00B4577A"/>
    <w:rsid w:val="00B61B37"/>
    <w:rsid w:val="00B637A9"/>
    <w:rsid w:val="00B83367"/>
    <w:rsid w:val="00C10716"/>
    <w:rsid w:val="00C313FF"/>
    <w:rsid w:val="00C4797E"/>
    <w:rsid w:val="00C6557D"/>
    <w:rsid w:val="00C65F3B"/>
    <w:rsid w:val="00C86500"/>
    <w:rsid w:val="00C93F8E"/>
    <w:rsid w:val="00CC2679"/>
    <w:rsid w:val="00CC4942"/>
    <w:rsid w:val="00CD0AFF"/>
    <w:rsid w:val="00CD5D4E"/>
    <w:rsid w:val="00CF1712"/>
    <w:rsid w:val="00CF3643"/>
    <w:rsid w:val="00D66D57"/>
    <w:rsid w:val="00DA7DF9"/>
    <w:rsid w:val="00DD2107"/>
    <w:rsid w:val="00DD5B6E"/>
    <w:rsid w:val="00DD769F"/>
    <w:rsid w:val="00DF34B9"/>
    <w:rsid w:val="00DF60D5"/>
    <w:rsid w:val="00E23C71"/>
    <w:rsid w:val="00E52A0C"/>
    <w:rsid w:val="00E66E6E"/>
    <w:rsid w:val="00E92471"/>
    <w:rsid w:val="00EE5BC6"/>
    <w:rsid w:val="00EF131F"/>
    <w:rsid w:val="00F05057"/>
    <w:rsid w:val="00F15C2D"/>
    <w:rsid w:val="00F20F2C"/>
    <w:rsid w:val="00F232A9"/>
    <w:rsid w:val="00F43625"/>
    <w:rsid w:val="00F43FA8"/>
    <w:rsid w:val="00F50B3F"/>
    <w:rsid w:val="00F705AE"/>
    <w:rsid w:val="00FC3E1D"/>
    <w:rsid w:val="00FC40E5"/>
    <w:rsid w:val="00FD1F15"/>
    <w:rsid w:val="00FE01D3"/>
    <w:rsid w:val="00FE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36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83367"/>
    <w:pPr>
      <w:keepNext/>
      <w:outlineLvl w:val="0"/>
    </w:pPr>
    <w:rPr>
      <w:b/>
      <w:spacing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rsid w:val="00B8336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rsid w:val="00B83367"/>
    <w:rPr>
      <w:rFonts w:eastAsia="创艺简中圆"/>
      <w:b/>
      <w:sz w:val="32"/>
    </w:rPr>
  </w:style>
  <w:style w:type="paragraph" w:styleId="a6">
    <w:name w:val="Document Map"/>
    <w:basedOn w:val="a"/>
    <w:semiHidden/>
    <w:rsid w:val="00B8336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437;&#21521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D0E0-5FF9-4156-A3BB-E34E1FD2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纵向文档.dot</Template>
  <TotalTime>319</TotalTime>
  <Pages>1</Pages>
  <Words>74</Words>
  <Characters>428</Characters>
  <Application>Microsoft Office Word</Application>
  <DocSecurity>0</DocSecurity>
  <Lines>3</Lines>
  <Paragraphs>1</Paragraphs>
  <ScaleCrop>false</ScaleCrop>
  <Company>fxn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培训日期</dc:title>
  <dc:subject/>
  <dc:creator>caimin</dc:creator>
  <cp:keywords/>
  <cp:lastModifiedBy>微软中国</cp:lastModifiedBy>
  <cp:revision>12</cp:revision>
  <cp:lastPrinted>2013-07-15T09:21:00Z</cp:lastPrinted>
  <dcterms:created xsi:type="dcterms:W3CDTF">2012-11-02T01:51:00Z</dcterms:created>
  <dcterms:modified xsi:type="dcterms:W3CDTF">2013-07-15T09:30:00Z</dcterms:modified>
</cp:coreProperties>
</file>